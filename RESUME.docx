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DCD76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34A4D1E1" w14:textId="77777777" w:rsidTr="008815FA">
        <w:trPr>
          <w:trHeight w:val="902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0FFB3ECC" w14:textId="061BCFEC" w:rsidR="00AD0DDD" w:rsidRPr="008815FA" w:rsidRDefault="008815FA" w:rsidP="008815FA">
            <w:pPr>
              <w:pStyle w:val="Heading1"/>
              <w:rPr>
                <w:sz w:val="72"/>
                <w:szCs w:val="72"/>
              </w:rPr>
            </w:pPr>
            <w:r w:rsidRPr="008815FA">
              <w:rPr>
                <w:sz w:val="72"/>
                <w:szCs w:val="72"/>
              </w:rPr>
              <w:t>RAJESH SAHU</w:t>
            </w:r>
          </w:p>
        </w:tc>
      </w:tr>
      <w:tr w:rsidR="00AD0DDD" w14:paraId="578AE276" w14:textId="77777777" w:rsidTr="008815FA">
        <w:trPr>
          <w:trHeight w:val="88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214804D" w14:textId="32E3261D" w:rsidR="00AD0DDD" w:rsidRDefault="0013204C" w:rsidP="00DF1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1CE6974" wp14:editId="01CB7EED">
                      <wp:simplePos x="0" y="0"/>
                      <wp:positionH relativeFrom="column">
                        <wp:posOffset>4274185</wp:posOffset>
                      </wp:positionH>
                      <wp:positionV relativeFrom="paragraph">
                        <wp:posOffset>77470</wp:posOffset>
                      </wp:positionV>
                      <wp:extent cx="2903220" cy="393700"/>
                      <wp:effectExtent l="0" t="0" r="1143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322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5A13F4" w14:textId="27BE1530" w:rsidR="008815FA" w:rsidRPr="008815FA" w:rsidRDefault="008815FA" w:rsidP="00EC20F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815FA">
                                    <w:rPr>
                                      <w:color w:val="000000" w:themeColor="text1"/>
                                    </w:rPr>
                                    <w:t xml:space="preserve">H/No :2-40 Bethalapuram Village, </w:t>
                                  </w:r>
                                  <w:proofErr w:type="spellStart"/>
                                  <w:r w:rsidRPr="008815FA">
                                    <w:rPr>
                                      <w:color w:val="000000" w:themeColor="text1"/>
                                    </w:rPr>
                                    <w:t>Palasa</w:t>
                                  </w:r>
                                  <w:proofErr w:type="spellEnd"/>
                                  <w:r w:rsidRPr="008815FA">
                                    <w:rPr>
                                      <w:color w:val="000000" w:themeColor="text1"/>
                                    </w:rPr>
                                    <w:t xml:space="preserve">, Srikakulam </w:t>
                                  </w:r>
                                  <w:r w:rsidRPr="008815FA">
                                    <w:rPr>
                                      <w:color w:val="000000" w:themeColor="text1"/>
                                    </w:rPr>
                                    <w:t>District, Andhra</w:t>
                                  </w:r>
                                  <w:r w:rsidRPr="008815FA">
                                    <w:rPr>
                                      <w:color w:val="000000" w:themeColor="text1"/>
                                    </w:rPr>
                                    <w:t xml:space="preserve"> Pradesh-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815FA">
                                    <w:rPr>
                                      <w:color w:val="000000" w:themeColor="text1"/>
                                    </w:rPr>
                                    <w:t>532243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E6974" id="Rectangle 3" o:spid="_x0000_s1026" style="position:absolute;margin-left:336.55pt;margin-top:6.1pt;width:228.6pt;height:3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" fillcolor="white [3212]" strokecolor="white [3212]" strokeweight="1pt">
                      <v:textbox>
                        <w:txbxContent>
                          <w:p w14:paraId="765A13F4" w14:textId="27BE1530" w:rsidR="008815FA" w:rsidRPr="008815FA" w:rsidRDefault="008815FA" w:rsidP="00EC20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15FA">
                              <w:rPr>
                                <w:color w:val="000000" w:themeColor="text1"/>
                              </w:rPr>
                              <w:t xml:space="preserve">H/No :2-40 Bethalapuram Village, </w:t>
                            </w:r>
                            <w:proofErr w:type="spellStart"/>
                            <w:r w:rsidRPr="008815FA">
                              <w:rPr>
                                <w:color w:val="000000" w:themeColor="text1"/>
                              </w:rPr>
                              <w:t>Palasa</w:t>
                            </w:r>
                            <w:proofErr w:type="spellEnd"/>
                            <w:r w:rsidRPr="008815FA">
                              <w:rPr>
                                <w:color w:val="000000" w:themeColor="text1"/>
                              </w:rPr>
                              <w:t xml:space="preserve">, Srikakulam </w:t>
                            </w:r>
                            <w:r w:rsidRPr="008815FA">
                              <w:rPr>
                                <w:color w:val="000000" w:themeColor="text1"/>
                              </w:rPr>
                              <w:t>District, Andhra</w:t>
                            </w:r>
                            <w:r w:rsidRPr="008815FA">
                              <w:rPr>
                                <w:color w:val="000000" w:themeColor="text1"/>
                              </w:rPr>
                              <w:t xml:space="preserve"> Pradesh-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815FA">
                              <w:rPr>
                                <w:color w:val="000000" w:themeColor="text1"/>
                              </w:rPr>
                              <w:t>532243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1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207D144" wp14:editId="148FB228">
                      <wp:simplePos x="0" y="0"/>
                      <wp:positionH relativeFrom="column">
                        <wp:posOffset>3501656</wp:posOffset>
                      </wp:positionH>
                      <wp:positionV relativeFrom="paragraph">
                        <wp:posOffset>137012</wp:posOffset>
                      </wp:positionV>
                      <wp:extent cx="223284" cy="315433"/>
                      <wp:effectExtent l="0" t="0" r="24765" b="279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84" cy="3154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AD3A27" id="Rectangle 4" o:spid="_x0000_s1026" style="position:absolute;margin-left:275.7pt;margin-top:10.8pt;width:17.6pt;height:2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" fillcolor="white [3212]" strokecolor="white [3212]" strokeweight="1pt"/>
                  </w:pict>
                </mc:Fallback>
              </mc:AlternateContent>
            </w:r>
          </w:p>
        </w:tc>
      </w:tr>
      <w:tr w:rsidR="005F5561" w14:paraId="1A24BF54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61EB691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34E8927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56F08B03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6511D6DE" w14:textId="4EFB4B56" w:rsidR="005F5561" w:rsidRPr="00FA4DB0" w:rsidRDefault="008815FA" w:rsidP="00DF1CB4">
            <w:r>
              <w:t>+91 9100295114</w:t>
            </w:r>
          </w:p>
        </w:tc>
        <w:tc>
          <w:tcPr>
            <w:tcW w:w="138" w:type="dxa"/>
            <w:vAlign w:val="center"/>
          </w:tcPr>
          <w:p w14:paraId="786CE840" w14:textId="46825BDE" w:rsidR="005F5561" w:rsidRPr="008815FA" w:rsidRDefault="008815FA" w:rsidP="00DF1CB4">
            <w:r>
              <w:t xml:space="preserve">  </w:t>
            </w: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0516C4C8" w14:textId="10BA8A96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5587E4ED" w14:textId="0FABBEA5" w:rsidR="005F5561" w:rsidRDefault="005F5561" w:rsidP="00DF1CB4"/>
        </w:tc>
        <w:tc>
          <w:tcPr>
            <w:tcW w:w="2126" w:type="dxa"/>
            <w:vAlign w:val="center"/>
          </w:tcPr>
          <w:p w14:paraId="596641BF" w14:textId="40F560C5" w:rsidR="005F5561" w:rsidRPr="00FA4DB0" w:rsidRDefault="008815FA" w:rsidP="00DF1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CE6714" wp14:editId="0CB5E3D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-38735</wp:posOffset>
                      </wp:positionV>
                      <wp:extent cx="1774190" cy="269875"/>
                      <wp:effectExtent l="0" t="0" r="16510" b="158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190" cy="269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C3139" w14:textId="2D589632" w:rsidR="008815FA" w:rsidRPr="008815FA" w:rsidRDefault="008815FA" w:rsidP="008815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815FA">
                                    <w:rPr>
                                      <w:color w:val="000000" w:themeColor="text1"/>
                                    </w:rPr>
                                    <w:t>Sahurajesh516@gmai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</w:t>
                                  </w:r>
                                  <w:r w:rsidRPr="008815FA">
                                    <w:rPr>
                                      <w:color w:val="000000" w:themeColor="text1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E6714" id="Rectangle 5" o:spid="_x0000_s1027" style="position:absolute;margin-left:-5.35pt;margin-top:-3.05pt;width:139.7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" fillcolor="white [3212]" strokecolor="white [3212]" strokeweight="1pt">
                      <v:textbox>
                        <w:txbxContent>
                          <w:p w14:paraId="0D8C3139" w14:textId="2D589632" w:rsidR="008815FA" w:rsidRPr="008815FA" w:rsidRDefault="008815FA" w:rsidP="008815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15FA">
                              <w:rPr>
                                <w:color w:val="000000" w:themeColor="text1"/>
                              </w:rPr>
                              <w:t>Sahurajesh516@gmai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8815FA">
                              <w:rPr>
                                <w:color w:val="000000" w:themeColor="text1"/>
                              </w:rPr>
                              <w:t>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2" w:type="dxa"/>
            <w:vAlign w:val="center"/>
          </w:tcPr>
          <w:p w14:paraId="42F51A92" w14:textId="6DBA3567" w:rsidR="005F5561" w:rsidRDefault="008815FA" w:rsidP="00DF1CB4">
            <w:r>
              <w:t xml:space="preserve">   </w:t>
            </w: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5009393E" w14:textId="196195EA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0CE5D013" w14:textId="17EABED3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676C267E" w14:textId="19860094" w:rsidR="005F5561" w:rsidRPr="00FA4DB0" w:rsidRDefault="0013204C" w:rsidP="00DF1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76E7DB" wp14:editId="4C62D82B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-5080</wp:posOffset>
                      </wp:positionV>
                      <wp:extent cx="214630" cy="245745"/>
                      <wp:effectExtent l="0" t="0" r="13970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" cy="24574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11567" t="-16243" r="-8215" b="5062"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9A7103" w14:textId="77777777" w:rsidR="0013204C" w:rsidRDefault="0013204C" w:rsidP="0013204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6E7DB" id="Rectangle 7" o:spid="_x0000_s1028" style="position:absolute;margin-left:15pt;margin-top:-.4pt;width:16.9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" strokecolor="white [3212]" strokeweight="1pt">
                      <v:fill r:id="rId11" o:title="" recolor="t" rotate="t" type="frame"/>
                      <v:textbox>
                        <w:txbxContent>
                          <w:p w14:paraId="049A7103" w14:textId="77777777" w:rsidR="0013204C" w:rsidRDefault="0013204C" w:rsidP="0013204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2" w:type="dxa"/>
            <w:vAlign w:val="center"/>
          </w:tcPr>
          <w:p w14:paraId="3B0D9574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132B4947" w14:textId="7E7E4795" w:rsidR="005F5561" w:rsidRPr="00DF1CB4" w:rsidRDefault="008815FA" w:rsidP="00DF1CB4">
            <w:pPr>
              <w:jc w:val="center"/>
              <w:rPr>
                <w:rStyle w:val="Emphasi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B7E14FC" wp14:editId="3D48454B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6985</wp:posOffset>
                      </wp:positionV>
                      <wp:extent cx="411480" cy="350520"/>
                      <wp:effectExtent l="0" t="0" r="2667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E64F0" id="Rectangle 2" o:spid="_x0000_s1026" style="position:absolute;margin-left:-7.2pt;margin-top:.55pt;width:32.4pt;height:27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142" w:type="dxa"/>
            <w:vAlign w:val="center"/>
          </w:tcPr>
          <w:p w14:paraId="7EA6DCDD" w14:textId="77777777" w:rsidR="005F5561" w:rsidRDefault="005F5561" w:rsidP="00DF1CB4"/>
        </w:tc>
        <w:tc>
          <w:tcPr>
            <w:tcW w:w="2092" w:type="dxa"/>
            <w:vAlign w:val="center"/>
          </w:tcPr>
          <w:p w14:paraId="627413B4" w14:textId="61C8788A" w:rsidR="005F5561" w:rsidRPr="00FA4DB0" w:rsidRDefault="005F5561" w:rsidP="00DF1CB4"/>
        </w:tc>
      </w:tr>
      <w:tr w:rsidR="00AD0DDD" w14:paraId="5DE174C3" w14:textId="77777777" w:rsidTr="0013204C">
        <w:trPr>
          <w:trHeight w:val="384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0ECCB251" w14:textId="346AC938" w:rsidR="00AD0DDD" w:rsidRDefault="00AD0DDD" w:rsidP="00DF1CB4"/>
        </w:tc>
      </w:tr>
      <w:tr w:rsidR="00560EA0" w14:paraId="06E332AA" w14:textId="77777777" w:rsidTr="00DA7E30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D49448B" w14:textId="73761C53" w:rsidR="00560EA0" w:rsidRPr="005F5561" w:rsidRDefault="002C79DC" w:rsidP="00DF1CB4">
            <w:pPr>
              <w:pStyle w:val="Heading3"/>
            </w:pPr>
            <w:sdt>
              <w:sdtPr>
                <w:id w:val="723336852"/>
                <w:placeholder>
                  <w:docPart w:val="58E6F4E465B44894B40A34A7DBC01B7F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6ED74AF4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54637743" w14:textId="77777777" w:rsidR="00560EA0" w:rsidRDefault="00560EA0" w:rsidP="00DF1CB4"/>
        </w:tc>
      </w:tr>
      <w:tr w:rsidR="00560EA0" w14:paraId="29670131" w14:textId="77777777" w:rsidTr="002E1606">
        <w:trPr>
          <w:trHeight w:val="260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551B57C2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5028991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0C487412" w14:textId="77777777" w:rsidR="00EC20F3" w:rsidRDefault="00EC20F3" w:rsidP="00DF1CB4">
            <w:pPr>
              <w:pStyle w:val="Heading3"/>
            </w:pPr>
          </w:p>
          <w:p w14:paraId="1D643C38" w14:textId="758338DA" w:rsidR="00560EA0" w:rsidRDefault="006146ED" w:rsidP="00DF1CB4">
            <w:pPr>
              <w:pStyle w:val="Heading3"/>
            </w:pPr>
            <w:r>
              <w:t>projec</w:t>
            </w:r>
            <w:r w:rsidR="002E1606">
              <w:t>T</w:t>
            </w:r>
          </w:p>
        </w:tc>
      </w:tr>
      <w:tr w:rsidR="00AD6FA4" w14:paraId="6F51653D" w14:textId="77777777" w:rsidTr="00DA7E30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1DF0F79" w14:textId="77777777" w:rsidR="002E1606" w:rsidRDefault="002E1606" w:rsidP="002E1606">
            <w:pPr>
              <w:pStyle w:val="Text"/>
              <w:rPr>
                <w:rFonts w:eastAsia="Times New Roman"/>
                <w:color w:val="121416"/>
                <w:sz w:val="24"/>
                <w:lang w:val="en-IN" w:eastAsia="en-IN"/>
              </w:rPr>
            </w:pPr>
          </w:p>
          <w:p w14:paraId="6FA58E43" w14:textId="5BC51DB7" w:rsidR="002E1606" w:rsidRPr="00823B23" w:rsidRDefault="002E1606" w:rsidP="00823B23">
            <w:pPr>
              <w:pStyle w:val="Text"/>
              <w:jc w:val="both"/>
            </w:pPr>
            <w:r w:rsidRPr="006146ED"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Desirous of the position of 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>Full Stack</w:t>
            </w:r>
            <w:r w:rsidRPr="006146ED"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>Developer</w:t>
            </w:r>
            <w:r w:rsidRPr="006146ED"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 at 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Techno 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>Elevate.</w:t>
            </w:r>
            <w:r w:rsidR="00823B23"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>W</w:t>
            </w:r>
            <w:r w:rsidRPr="006146ED">
              <w:rPr>
                <w:rFonts w:eastAsia="Times New Roman"/>
                <w:color w:val="121416"/>
                <w:sz w:val="24"/>
                <w:lang w:val="en-IN" w:eastAsia="en-IN"/>
              </w:rPr>
              <w:t>here I can devote my excellent tech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>nical</w:t>
            </w:r>
            <w:r w:rsidRPr="006146ED"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 skills, analytical skills and problem-solving competencies to promote the</w:t>
            </w:r>
            <w:r>
              <w:rPr>
                <w:rFonts w:eastAsia="Times New Roman"/>
                <w:color w:val="121416"/>
                <w:sz w:val="24"/>
                <w:lang w:val="en-IN" w:eastAsia="en-IN"/>
              </w:rPr>
              <w:t xml:space="preserve"> </w:t>
            </w:r>
            <w:r w:rsidRPr="006146ED">
              <w:rPr>
                <w:rFonts w:eastAsia="Times New Roman"/>
                <w:color w:val="121416"/>
                <w:sz w:val="24"/>
                <w:lang w:val="en-IN" w:eastAsia="en-IN"/>
              </w:rPr>
              <w:t>growth of the organisation</w:t>
            </w:r>
          </w:p>
        </w:tc>
        <w:tc>
          <w:tcPr>
            <w:tcW w:w="284" w:type="dxa"/>
            <w:vMerge w:val="restart"/>
            <w:vAlign w:val="center"/>
          </w:tcPr>
          <w:p w14:paraId="3D4F9BE6" w14:textId="2366AC37" w:rsidR="00AD6FA4" w:rsidRDefault="00DA7E30" w:rsidP="00DF1CB4">
            <w:r>
              <w:t xml:space="preserve">  </w:t>
            </w:r>
          </w:p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35989C09" w14:textId="77777777" w:rsidR="00DA7E30" w:rsidRPr="006146ED" w:rsidRDefault="00DA7E30" w:rsidP="00DA7E30">
            <w:pPr>
              <w:rPr>
                <w:lang w:val="en-AU" w:eastAsia="en-AU"/>
              </w:rPr>
            </w:pPr>
          </w:p>
          <w:p w14:paraId="3AA6E734" w14:textId="2668F4FA" w:rsidR="00DA7E30" w:rsidRDefault="00DA7E30" w:rsidP="00DA7E30">
            <w:pPr>
              <w:pStyle w:val="ListParagraph"/>
            </w:pPr>
            <w:r>
              <w:t>Fabrication of mechanical hand</w:t>
            </w:r>
          </w:p>
          <w:p w14:paraId="23FF108F" w14:textId="77777777" w:rsidR="00EC20F3" w:rsidRDefault="00EC20F3" w:rsidP="00EC20F3"/>
          <w:p w14:paraId="14B21642" w14:textId="0CF4F0D4" w:rsidR="00AD6FA4" w:rsidRDefault="002C79DC" w:rsidP="00DF1CB4">
            <w:pPr>
              <w:pStyle w:val="Heading3"/>
              <w:rPr>
                <w:noProof/>
                <w:lang w:val="en-AU" w:eastAsia="en-AU"/>
              </w:rPr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4E0EC4CCDCB2449D82F34F0B8811E7C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2BC7AE1D" w14:textId="77777777" w:rsidR="006146ED" w:rsidRPr="006146ED" w:rsidRDefault="006146ED" w:rsidP="006146ED">
            <w:pPr>
              <w:rPr>
                <w:lang w:val="en-AU" w:eastAsia="en-AU"/>
              </w:rPr>
            </w:pPr>
          </w:p>
          <w:p w14:paraId="76144C2A" w14:textId="258FC646" w:rsidR="00AD6FA4" w:rsidRDefault="006E5333" w:rsidP="006E5333">
            <w:pPr>
              <w:pStyle w:val="ListParagraph"/>
            </w:pPr>
            <w:r>
              <w:t>JAVA</w:t>
            </w:r>
          </w:p>
          <w:p w14:paraId="17266590" w14:textId="0D6BD6D9" w:rsidR="006E5333" w:rsidRDefault="006E5333" w:rsidP="006146ED">
            <w:pPr>
              <w:pStyle w:val="ListParagraph"/>
            </w:pPr>
            <w:r>
              <w:t>SQL</w:t>
            </w:r>
          </w:p>
          <w:p w14:paraId="02E13F0C" w14:textId="77777777" w:rsidR="00EC20F3" w:rsidRDefault="00EC20F3" w:rsidP="00EC20F3"/>
          <w:p w14:paraId="4EB19346" w14:textId="5C5EF0BB" w:rsidR="00EC20F3" w:rsidRDefault="00EC20F3" w:rsidP="00EC20F3">
            <w:pPr>
              <w:pStyle w:val="Heading3"/>
            </w:pPr>
            <w:r>
              <w:t>PERSONAL SKILLS</w:t>
            </w:r>
          </w:p>
          <w:p w14:paraId="41462248" w14:textId="77777777" w:rsidR="00EC20F3" w:rsidRPr="00EC20F3" w:rsidRDefault="00EC20F3" w:rsidP="00EC20F3"/>
          <w:p w14:paraId="16723A7A" w14:textId="6AFCFF62" w:rsidR="00EC20F3" w:rsidRDefault="00EC20F3" w:rsidP="00EC20F3">
            <w:pPr>
              <w:pStyle w:val="ListParagraph"/>
            </w:pPr>
            <w:r>
              <w:t>PUNCTUAL</w:t>
            </w:r>
          </w:p>
          <w:p w14:paraId="373A0D7F" w14:textId="59093A2D" w:rsidR="00EC20F3" w:rsidRDefault="00EC20F3" w:rsidP="00EC20F3">
            <w:pPr>
              <w:pStyle w:val="ListParagraph"/>
            </w:pPr>
            <w:r>
              <w:t>SELF MOTIVATED</w:t>
            </w:r>
          </w:p>
          <w:p w14:paraId="5209C888" w14:textId="3D0E9CAB" w:rsidR="00EC20F3" w:rsidRDefault="00EC20F3" w:rsidP="00EC20F3">
            <w:pPr>
              <w:pStyle w:val="ListParagraph"/>
            </w:pPr>
            <w:r>
              <w:t>DEDICATED TOWARDS WORK</w:t>
            </w:r>
          </w:p>
          <w:p w14:paraId="2F56B88F" w14:textId="77777777" w:rsidR="00EC20F3" w:rsidRDefault="00EC20F3" w:rsidP="00EC20F3"/>
          <w:p w14:paraId="03BAE12C" w14:textId="636F61E6" w:rsidR="00AD6FA4" w:rsidRDefault="006146ED" w:rsidP="00DF1CB4">
            <w:pPr>
              <w:pStyle w:val="Heading3"/>
            </w:pPr>
            <w:r>
              <w:t>ACHIEVEMENTS</w:t>
            </w:r>
          </w:p>
          <w:p w14:paraId="430BABC4" w14:textId="77777777" w:rsidR="006146ED" w:rsidRPr="006146ED" w:rsidRDefault="006146ED" w:rsidP="006146ED"/>
          <w:p w14:paraId="2CF88F54" w14:textId="77777777" w:rsidR="00AD6FA4" w:rsidRDefault="006146ED" w:rsidP="006146ED">
            <w:pPr>
              <w:pStyle w:val="ListParagraph"/>
            </w:pPr>
            <w:r>
              <w:t>NMCMS SCHOLARSHIP</w:t>
            </w:r>
          </w:p>
          <w:p w14:paraId="4CA09636" w14:textId="77777777" w:rsidR="00EC20F3" w:rsidRPr="00EC20F3" w:rsidRDefault="00EC20F3" w:rsidP="00EC20F3"/>
          <w:p w14:paraId="2599626B" w14:textId="6B699CE9" w:rsidR="00EC20F3" w:rsidRDefault="00EC20F3" w:rsidP="00EC20F3">
            <w:pPr>
              <w:pStyle w:val="Heading3"/>
            </w:pPr>
            <w:r>
              <w:t>LANGUAGES KNOWN</w:t>
            </w:r>
          </w:p>
          <w:p w14:paraId="4DB575E1" w14:textId="77777777" w:rsidR="00EC20F3" w:rsidRPr="00EC20F3" w:rsidRDefault="00EC20F3" w:rsidP="00EC20F3"/>
          <w:p w14:paraId="783CC27E" w14:textId="2C2EB367" w:rsidR="00EC20F3" w:rsidRDefault="00EC20F3" w:rsidP="00EC20F3">
            <w:pPr>
              <w:pStyle w:val="ListParagraph"/>
            </w:pPr>
            <w:r>
              <w:t>TELUGU</w:t>
            </w:r>
          </w:p>
          <w:p w14:paraId="4DFE64E4" w14:textId="580984CC" w:rsidR="00EC20F3" w:rsidRDefault="00EC20F3" w:rsidP="00EC20F3">
            <w:pPr>
              <w:pStyle w:val="ListParagraph"/>
            </w:pPr>
            <w:r>
              <w:t>ENGLISH</w:t>
            </w:r>
          </w:p>
          <w:p w14:paraId="0038766E" w14:textId="2CD4B2AB" w:rsidR="00EC20F3" w:rsidRDefault="00EC20F3" w:rsidP="00EC20F3">
            <w:pPr>
              <w:pStyle w:val="ListParagraph"/>
            </w:pPr>
            <w:r>
              <w:t>ORIYA</w:t>
            </w:r>
          </w:p>
          <w:p w14:paraId="76D71353" w14:textId="7F7CA241" w:rsidR="00EC20F3" w:rsidRDefault="00EC20F3" w:rsidP="00EC20F3">
            <w:pPr>
              <w:pStyle w:val="ListParagraph"/>
            </w:pPr>
            <w:r>
              <w:t>HINDI</w:t>
            </w:r>
          </w:p>
          <w:p w14:paraId="4FB5459F" w14:textId="77777777" w:rsidR="00EC20F3" w:rsidRPr="00EC20F3" w:rsidRDefault="00EC20F3" w:rsidP="00EC20F3"/>
          <w:p w14:paraId="152609C4" w14:textId="1904AD0C" w:rsidR="006146ED" w:rsidRPr="00AD0DDD" w:rsidRDefault="006146ED" w:rsidP="006146ED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AD6FA4" w14:paraId="76C2956E" w14:textId="77777777" w:rsidTr="00DA7E30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0A5C87A" w14:textId="746FEAD9" w:rsidR="00AD6FA4" w:rsidRDefault="00BB2DD8" w:rsidP="002E1606">
            <w:pPr>
              <w:pStyle w:val="Heading3"/>
              <w:spacing w:line="276" w:lineRule="auto"/>
              <w:ind w:left="0"/>
            </w:pPr>
            <w:r>
              <w:t xml:space="preserve">  </w:t>
            </w:r>
            <w:r w:rsidR="006146ED">
              <w:t>academic education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08B8C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0A57692" w14:textId="77777777" w:rsidR="00AD6FA4" w:rsidRDefault="00AD6FA4" w:rsidP="00DF1CB4"/>
        </w:tc>
      </w:tr>
      <w:tr w:rsidR="00AD6FA4" w14:paraId="64DCE26C" w14:textId="77777777" w:rsidTr="00DA7E30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1916011" w14:textId="69D60090" w:rsidR="00BB2DD8" w:rsidRDefault="00BB2DD8" w:rsidP="00BB2DD8"/>
          <w:p w14:paraId="21EB875C" w14:textId="6FB68CCD" w:rsidR="00AD6FA4" w:rsidRPr="00001425" w:rsidRDefault="00BB2DD8" w:rsidP="007E09F4">
            <w:pPr>
              <w:pStyle w:val="Dates"/>
              <w:rPr>
                <w:szCs w:val="20"/>
              </w:rPr>
            </w:pPr>
            <w:r w:rsidRPr="00001425">
              <w:rPr>
                <w:szCs w:val="20"/>
              </w:rPr>
              <w:t xml:space="preserve">BACHELOR OF TECHNOLOGY, </w:t>
            </w:r>
            <w:r w:rsidR="007E09F4" w:rsidRPr="00001425">
              <w:rPr>
                <w:szCs w:val="20"/>
              </w:rPr>
              <w:t>RAGHU INSTITUTE OF TECHNOLOGY</w:t>
            </w:r>
            <w:r w:rsidRPr="00001425">
              <w:rPr>
                <w:szCs w:val="20"/>
              </w:rPr>
              <w:t>.</w:t>
            </w:r>
            <w:r w:rsidR="00DA7E30" w:rsidRPr="00001425">
              <w:rPr>
                <w:szCs w:val="20"/>
              </w:rPr>
              <w:t xml:space="preserve"> </w:t>
            </w:r>
          </w:p>
          <w:p w14:paraId="0C7EFF65" w14:textId="141DC40D" w:rsidR="00DA7E30" w:rsidRDefault="007E09F4" w:rsidP="007E09F4">
            <w:pPr>
              <w:pStyle w:val="Dates"/>
              <w:ind w:left="0"/>
            </w:pPr>
            <w:r w:rsidRPr="00001425">
              <w:rPr>
                <w:szCs w:val="20"/>
              </w:rPr>
              <w:t xml:space="preserve">   </w:t>
            </w:r>
            <w:r w:rsidR="00DA7E30" w:rsidRPr="00001425">
              <w:rPr>
                <w:szCs w:val="20"/>
              </w:rPr>
              <w:t>[2015-2019</w:t>
            </w:r>
            <w:r w:rsidR="00DA7E30">
              <w:t>]</w:t>
            </w:r>
          </w:p>
          <w:p w14:paraId="494483BE" w14:textId="105355F5" w:rsidR="00BB2DD8" w:rsidRDefault="00BB2DD8" w:rsidP="00EC20F3">
            <w:pPr>
              <w:pStyle w:val="ListParagraph"/>
              <w:spacing w:line="240" w:lineRule="auto"/>
            </w:pPr>
            <w:r>
              <w:t>MECHANICAL ENGINEERING</w:t>
            </w:r>
          </w:p>
          <w:p w14:paraId="4A891175" w14:textId="191F0C5B" w:rsidR="00BB2DD8" w:rsidRDefault="00BB2DD8" w:rsidP="00EC20F3">
            <w:pPr>
              <w:pStyle w:val="ListParagraph"/>
              <w:spacing w:line="240" w:lineRule="auto"/>
            </w:pPr>
            <w:r>
              <w:t>AGGREGATE:67</w:t>
            </w:r>
            <w:r>
              <w:t>%</w:t>
            </w:r>
          </w:p>
          <w:p w14:paraId="5766835A" w14:textId="77777777" w:rsidR="00DA7E30" w:rsidRDefault="00DA7E30" w:rsidP="007E09F4">
            <w:pPr>
              <w:pStyle w:val="Dates"/>
              <w:ind w:left="0"/>
            </w:pPr>
          </w:p>
          <w:p w14:paraId="704968DC" w14:textId="73FD999B" w:rsidR="00DA7E30" w:rsidRDefault="00DA7E30" w:rsidP="007E09F4">
            <w:pPr>
              <w:pStyle w:val="Dates"/>
            </w:pPr>
            <w:r>
              <w:t>INTERMEDIATE</w:t>
            </w:r>
            <w:r w:rsidR="007E09F4">
              <w:t xml:space="preserve"> </w:t>
            </w:r>
            <w:r w:rsidR="00BB2DD8">
              <w:t>–</w:t>
            </w:r>
            <w:r>
              <w:t xml:space="preserve"> </w:t>
            </w:r>
            <w:r w:rsidR="00BB2DD8">
              <w:t>NARAYANA JUNIOR COLLEGE.</w:t>
            </w:r>
          </w:p>
          <w:p w14:paraId="4B48A72C" w14:textId="4C3C77A6" w:rsidR="00DA7E30" w:rsidRDefault="00DA7E30" w:rsidP="007E09F4">
            <w:pPr>
              <w:pStyle w:val="Dates"/>
            </w:pPr>
            <w:r>
              <w:t>[201</w:t>
            </w:r>
            <w:r w:rsidR="007E09F4">
              <w:t>3</w:t>
            </w:r>
            <w:r>
              <w:t>-201</w:t>
            </w:r>
            <w:r w:rsidR="007E09F4">
              <w:t>5</w:t>
            </w:r>
            <w:r>
              <w:t>]</w:t>
            </w:r>
          </w:p>
          <w:p w14:paraId="58DA0812" w14:textId="0F6FFCB6" w:rsidR="00BB2DD8" w:rsidRDefault="00BB2DD8" w:rsidP="00EC20F3">
            <w:pPr>
              <w:pStyle w:val="ListParagraph"/>
              <w:spacing w:line="240" w:lineRule="auto"/>
            </w:pPr>
            <w:r>
              <w:t>MPC</w:t>
            </w:r>
          </w:p>
          <w:p w14:paraId="7AB10C5C" w14:textId="0DC3E326" w:rsidR="00BB2DD8" w:rsidRDefault="00BB2DD8" w:rsidP="00EC20F3">
            <w:pPr>
              <w:pStyle w:val="ListParagraph"/>
              <w:spacing w:line="240" w:lineRule="auto"/>
            </w:pPr>
            <w:r>
              <w:t>AGGREGATE:92.7%</w:t>
            </w:r>
          </w:p>
          <w:p w14:paraId="2EEDDCBB" w14:textId="77777777" w:rsidR="00BB2DD8" w:rsidRDefault="00BB2DD8" w:rsidP="00EC20F3">
            <w:pPr>
              <w:ind w:left="170"/>
            </w:pPr>
          </w:p>
          <w:p w14:paraId="7709B6F2" w14:textId="3765D4C2" w:rsidR="00BB2DD8" w:rsidRDefault="00BB2DD8" w:rsidP="00BB2DD8">
            <w:pPr>
              <w:pStyle w:val="Dates"/>
            </w:pPr>
            <w:r>
              <w:t>SSC</w:t>
            </w:r>
            <w:r>
              <w:t xml:space="preserve"> – </w:t>
            </w:r>
            <w:r>
              <w:t>ZPHS BETHALAPURAM VILLAGE</w:t>
            </w:r>
            <w:r>
              <w:t>.</w:t>
            </w:r>
          </w:p>
          <w:p w14:paraId="4ABC60FE" w14:textId="4EF01CD0" w:rsidR="00BB2DD8" w:rsidRDefault="00BB2DD8" w:rsidP="00BB2DD8">
            <w:pPr>
              <w:pStyle w:val="Dates"/>
            </w:pPr>
            <w:r>
              <w:t>[201</w:t>
            </w:r>
            <w:r>
              <w:t>2</w:t>
            </w:r>
            <w:r>
              <w:t>-201</w:t>
            </w:r>
            <w:r>
              <w:t>3</w:t>
            </w:r>
            <w:r>
              <w:t>]</w:t>
            </w:r>
          </w:p>
          <w:p w14:paraId="37E1CC83" w14:textId="2D624A25" w:rsidR="00BB2DD8" w:rsidRDefault="00BB2DD8" w:rsidP="00EC20F3">
            <w:pPr>
              <w:pStyle w:val="ListParagraph"/>
              <w:spacing w:line="240" w:lineRule="auto"/>
            </w:pPr>
            <w:r>
              <w:t>SENIOR SECONDARY CERTIFICATE</w:t>
            </w:r>
          </w:p>
          <w:p w14:paraId="377C679F" w14:textId="71D7B7CB" w:rsidR="00AD6FA4" w:rsidRPr="00560EA0" w:rsidRDefault="00BB2DD8" w:rsidP="00EC20F3">
            <w:pPr>
              <w:pStyle w:val="ListParagraph"/>
              <w:spacing w:line="240" w:lineRule="auto"/>
            </w:pPr>
            <w:r>
              <w:t>AGGREGATE:92.7</w:t>
            </w:r>
            <w:r>
              <w:t>%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AA012A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9F987D6" w14:textId="77777777" w:rsidR="00AD6FA4" w:rsidRDefault="00AD6FA4" w:rsidP="00DF1CB4"/>
        </w:tc>
      </w:tr>
      <w:tr w:rsidR="00AD6FA4" w14:paraId="7E0D4314" w14:textId="77777777" w:rsidTr="00DA7E30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8E74698" w14:textId="37F7E9D7" w:rsidR="00AD6FA4" w:rsidRDefault="00EC20F3" w:rsidP="00DF1CB4">
            <w:pPr>
              <w:pStyle w:val="Heading3"/>
            </w:pPr>
            <w:r>
              <w:t>PERSONAL TRAINING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B8BE44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0C12DF8" w14:textId="77777777" w:rsidR="00AD6FA4" w:rsidRDefault="00AD6FA4" w:rsidP="00DF1CB4"/>
        </w:tc>
      </w:tr>
      <w:tr w:rsidR="00AD6FA4" w14:paraId="66858267" w14:textId="77777777" w:rsidTr="00DA7E30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CA3AAED" w14:textId="77777777" w:rsidR="00823B23" w:rsidRDefault="00823B23" w:rsidP="00823B23">
            <w:pPr>
              <w:pStyle w:val="Text"/>
              <w:spacing w:line="276" w:lineRule="auto"/>
              <w:ind w:left="501"/>
              <w:jc w:val="both"/>
              <w:rPr>
                <w:sz w:val="24"/>
              </w:rPr>
            </w:pPr>
          </w:p>
          <w:p w14:paraId="5DD35B1D" w14:textId="3B480225" w:rsidR="00AD6FA4" w:rsidRPr="00823B23" w:rsidRDefault="00823B23" w:rsidP="00823B23">
            <w:pPr>
              <w:pStyle w:val="Text"/>
              <w:numPr>
                <w:ilvl w:val="0"/>
                <w:numId w:val="25"/>
              </w:numPr>
              <w:spacing w:line="276" w:lineRule="auto"/>
              <w:jc w:val="both"/>
              <w:rPr>
                <w:sz w:val="24"/>
              </w:rPr>
            </w:pPr>
            <w:r w:rsidRPr="00823B23">
              <w:rPr>
                <w:sz w:val="24"/>
              </w:rPr>
              <w:t xml:space="preserve">I Have Completed a Professional Software Development Training in a reputed Institute called J Spiders, </w:t>
            </w:r>
            <w:proofErr w:type="spellStart"/>
            <w:r w:rsidRPr="00823B23">
              <w:rPr>
                <w:sz w:val="24"/>
              </w:rPr>
              <w:t>Punjagutta</w:t>
            </w:r>
            <w:proofErr w:type="spellEnd"/>
            <w:r w:rsidRPr="00823B23">
              <w:rPr>
                <w:sz w:val="24"/>
              </w:rPr>
              <w:t>, Hyderabad.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05B435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8328E30" w14:textId="77777777" w:rsidR="00AD6FA4" w:rsidRDefault="00AD6FA4" w:rsidP="00DF1CB4"/>
        </w:tc>
      </w:tr>
      <w:tr w:rsidR="00AD6FA4" w14:paraId="60D5EEA3" w14:textId="77777777" w:rsidTr="00DA7E30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AE8A7C0" w14:textId="4EA330C1" w:rsidR="00AD6FA4" w:rsidRPr="00560EA0" w:rsidRDefault="00EC20F3" w:rsidP="00DF1CB4">
            <w:pPr>
              <w:pStyle w:val="Heading3"/>
            </w:pPr>
            <w:r>
              <w:t>HOBBIES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A782DAB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F7CC673" w14:textId="77777777" w:rsidR="00AD6FA4" w:rsidRDefault="00AD6FA4" w:rsidP="00DF1CB4"/>
        </w:tc>
      </w:tr>
      <w:tr w:rsidR="00AD6FA4" w14:paraId="11B0287A" w14:textId="77777777" w:rsidTr="00DA7E30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8A02C39" w14:textId="76F6638C" w:rsidR="00AD6FA4" w:rsidRDefault="00AD6FA4" w:rsidP="00823B23">
            <w:pPr>
              <w:pStyle w:val="Text"/>
            </w:pPr>
          </w:p>
          <w:p w14:paraId="6555EBEA" w14:textId="0F1A417D" w:rsidR="00823B23" w:rsidRPr="00001425" w:rsidRDefault="00823B23" w:rsidP="00823B23">
            <w:pPr>
              <w:pStyle w:val="Text"/>
              <w:numPr>
                <w:ilvl w:val="0"/>
                <w:numId w:val="25"/>
              </w:numPr>
              <w:rPr>
                <w:sz w:val="24"/>
              </w:rPr>
            </w:pPr>
            <w:r w:rsidRPr="00001425">
              <w:rPr>
                <w:sz w:val="24"/>
              </w:rPr>
              <w:t>Reading Quora Stories</w:t>
            </w:r>
          </w:p>
          <w:p w14:paraId="7D4F1F10" w14:textId="54870CB3" w:rsidR="00823B23" w:rsidRPr="00001425" w:rsidRDefault="00823B23" w:rsidP="00823B23">
            <w:pPr>
              <w:pStyle w:val="Text"/>
              <w:numPr>
                <w:ilvl w:val="0"/>
                <w:numId w:val="25"/>
              </w:numPr>
              <w:rPr>
                <w:sz w:val="24"/>
              </w:rPr>
            </w:pPr>
            <w:r w:rsidRPr="00001425">
              <w:rPr>
                <w:sz w:val="24"/>
              </w:rPr>
              <w:t xml:space="preserve">Playing </w:t>
            </w:r>
            <w:proofErr w:type="spellStart"/>
            <w:r w:rsidRPr="00001425">
              <w:rPr>
                <w:sz w:val="24"/>
              </w:rPr>
              <w:t>VolleyBall</w:t>
            </w:r>
            <w:proofErr w:type="spellEnd"/>
          </w:p>
          <w:p w14:paraId="0A67388C" w14:textId="0695F3CA" w:rsidR="00823B23" w:rsidRPr="00560EA0" w:rsidRDefault="00823B23" w:rsidP="00823B23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4F104E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D564560" w14:textId="77777777" w:rsidR="00AD6FA4" w:rsidRDefault="00AD6FA4" w:rsidP="00DF1CB4"/>
        </w:tc>
      </w:tr>
      <w:tr w:rsidR="00AD6FA4" w14:paraId="52B013D8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40BDF6C1" w14:textId="77777777" w:rsidR="00AD6FA4" w:rsidRDefault="00AD6FA4" w:rsidP="00DF1CB4"/>
        </w:tc>
      </w:tr>
    </w:tbl>
    <w:p w14:paraId="47F6151E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F4A3A" w14:textId="77777777" w:rsidR="002C79DC" w:rsidRDefault="002C79DC" w:rsidP="00DF1CB4">
      <w:r>
        <w:separator/>
      </w:r>
    </w:p>
  </w:endnote>
  <w:endnote w:type="continuationSeparator" w:id="0">
    <w:p w14:paraId="06224930" w14:textId="77777777" w:rsidR="002C79DC" w:rsidRDefault="002C79D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FAFD8" w14:textId="77777777" w:rsidR="002C79DC" w:rsidRDefault="002C79DC" w:rsidP="00DF1CB4">
      <w:r>
        <w:separator/>
      </w:r>
    </w:p>
  </w:footnote>
  <w:footnote w:type="continuationSeparator" w:id="0">
    <w:p w14:paraId="79C2D43A" w14:textId="77777777" w:rsidR="002C79DC" w:rsidRDefault="002C79D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E3101"/>
    <w:multiLevelType w:val="multilevel"/>
    <w:tmpl w:val="4B24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494F9E"/>
    <w:multiLevelType w:val="hybridMultilevel"/>
    <w:tmpl w:val="6096DB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040F6FD4"/>
    <w:multiLevelType w:val="hybridMultilevel"/>
    <w:tmpl w:val="E0583320"/>
    <w:lvl w:ilvl="0" w:tplc="40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3" w15:restartNumberingAfterBreak="0">
    <w:nsid w:val="0801437C"/>
    <w:multiLevelType w:val="hybridMultilevel"/>
    <w:tmpl w:val="55F04E0E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12921502"/>
    <w:multiLevelType w:val="hybridMultilevel"/>
    <w:tmpl w:val="2B9AF87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35E4A"/>
    <w:multiLevelType w:val="hybridMultilevel"/>
    <w:tmpl w:val="336E6DE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21B42472"/>
    <w:multiLevelType w:val="hybridMultilevel"/>
    <w:tmpl w:val="E6BEB2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8F13D5B"/>
    <w:multiLevelType w:val="hybridMultilevel"/>
    <w:tmpl w:val="19868B28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981994"/>
    <w:multiLevelType w:val="hybridMultilevel"/>
    <w:tmpl w:val="0ED42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006FB"/>
    <w:multiLevelType w:val="hybridMultilevel"/>
    <w:tmpl w:val="012C4B4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431F3682"/>
    <w:multiLevelType w:val="hybridMultilevel"/>
    <w:tmpl w:val="761691A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451F007D"/>
    <w:multiLevelType w:val="hybridMultilevel"/>
    <w:tmpl w:val="CD98CF1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6B4D3CC6"/>
    <w:multiLevelType w:val="hybridMultilevel"/>
    <w:tmpl w:val="8326AF5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6DD26756"/>
    <w:multiLevelType w:val="hybridMultilevel"/>
    <w:tmpl w:val="4274C348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5010205"/>
    <w:multiLevelType w:val="hybridMultilevel"/>
    <w:tmpl w:val="6BCC10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7E974655"/>
    <w:multiLevelType w:val="multilevel"/>
    <w:tmpl w:val="338258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0"/>
  </w:num>
  <w:num w:numId="13">
    <w:abstractNumId w:val="22"/>
  </w:num>
  <w:num w:numId="14">
    <w:abstractNumId w:val="18"/>
  </w:num>
  <w:num w:numId="15">
    <w:abstractNumId w:val="23"/>
  </w:num>
  <w:num w:numId="16">
    <w:abstractNumId w:val="26"/>
  </w:num>
  <w:num w:numId="17">
    <w:abstractNumId w:val="12"/>
  </w:num>
  <w:num w:numId="18">
    <w:abstractNumId w:val="14"/>
  </w:num>
  <w:num w:numId="19">
    <w:abstractNumId w:val="20"/>
  </w:num>
  <w:num w:numId="20">
    <w:abstractNumId w:val="24"/>
  </w:num>
  <w:num w:numId="21">
    <w:abstractNumId w:val="19"/>
  </w:num>
  <w:num w:numId="22">
    <w:abstractNumId w:val="17"/>
  </w:num>
  <w:num w:numId="23">
    <w:abstractNumId w:val="25"/>
  </w:num>
  <w:num w:numId="24">
    <w:abstractNumId w:val="11"/>
  </w:num>
  <w:num w:numId="25">
    <w:abstractNumId w:val="21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FA"/>
    <w:rsid w:val="00001425"/>
    <w:rsid w:val="0013204C"/>
    <w:rsid w:val="002B73E2"/>
    <w:rsid w:val="002C79DC"/>
    <w:rsid w:val="002D3AB8"/>
    <w:rsid w:val="002E1606"/>
    <w:rsid w:val="00413477"/>
    <w:rsid w:val="004A586E"/>
    <w:rsid w:val="00560EA0"/>
    <w:rsid w:val="005E09DE"/>
    <w:rsid w:val="005F5561"/>
    <w:rsid w:val="00600E63"/>
    <w:rsid w:val="006146ED"/>
    <w:rsid w:val="00680892"/>
    <w:rsid w:val="006C60E6"/>
    <w:rsid w:val="006E5333"/>
    <w:rsid w:val="007E09F4"/>
    <w:rsid w:val="00823B23"/>
    <w:rsid w:val="008815FA"/>
    <w:rsid w:val="009835F5"/>
    <w:rsid w:val="009D4D06"/>
    <w:rsid w:val="00A20852"/>
    <w:rsid w:val="00A520FA"/>
    <w:rsid w:val="00AB03FA"/>
    <w:rsid w:val="00AD0DDD"/>
    <w:rsid w:val="00AD6FA4"/>
    <w:rsid w:val="00BB2DD8"/>
    <w:rsid w:val="00C12B73"/>
    <w:rsid w:val="00D06709"/>
    <w:rsid w:val="00D74C88"/>
    <w:rsid w:val="00DA7E30"/>
    <w:rsid w:val="00DF1CB4"/>
    <w:rsid w:val="00E14266"/>
    <w:rsid w:val="00EC20F3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21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sh%20sahu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E6F4E465B44894B40A34A7DBC0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DEA9-7BDC-42C6-93C5-9273813A1519}"/>
      </w:docPartPr>
      <w:docPartBody>
        <w:p w:rsidR="00000000" w:rsidRDefault="007B54DF">
          <w:pPr>
            <w:pStyle w:val="58E6F4E465B44894B40A34A7DBC01B7F"/>
          </w:pPr>
          <w:r w:rsidRPr="005F5561">
            <w:t>Objective</w:t>
          </w:r>
        </w:p>
      </w:docPartBody>
    </w:docPart>
    <w:docPart>
      <w:docPartPr>
        <w:name w:val="4E0EC4CCDCB2449D82F34F0B8811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90C5-EDD6-45DE-8604-4E67ED6F5575}"/>
      </w:docPartPr>
      <w:docPartBody>
        <w:p w:rsidR="00000000" w:rsidRDefault="007B54DF">
          <w:pPr>
            <w:pStyle w:val="4E0EC4CCDCB2449D82F34F0B8811E7CD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B2"/>
    <w:rsid w:val="007B54DF"/>
    <w:rsid w:val="00F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E1933E2D6E42938375183C0E3963B6">
    <w:name w:val="16E1933E2D6E42938375183C0E3963B6"/>
  </w:style>
  <w:style w:type="paragraph" w:customStyle="1" w:styleId="4A680FC8A95745BF97E901196A61A822">
    <w:name w:val="4A680FC8A95745BF97E901196A61A822"/>
  </w:style>
  <w:style w:type="paragraph" w:customStyle="1" w:styleId="2B2317232E444FA4A84CF2A918DAFC34">
    <w:name w:val="2B2317232E444FA4A84CF2A918DAFC34"/>
  </w:style>
  <w:style w:type="paragraph" w:customStyle="1" w:styleId="6DBD912E560243AE86945D5524033CE4">
    <w:name w:val="6DBD912E560243AE86945D5524033CE4"/>
  </w:style>
  <w:style w:type="paragraph" w:customStyle="1" w:styleId="1874C5B1317947C2937113084AAA6F03">
    <w:name w:val="1874C5B1317947C2937113084AAA6F03"/>
  </w:style>
  <w:style w:type="paragraph" w:customStyle="1" w:styleId="6595E31DB8054E64BE5A740C7E295C66">
    <w:name w:val="6595E31DB8054E64BE5A740C7E295C66"/>
  </w:style>
  <w:style w:type="paragraph" w:customStyle="1" w:styleId="58E6F4E465B44894B40A34A7DBC01B7F">
    <w:name w:val="58E6F4E465B44894B40A34A7DBC01B7F"/>
  </w:style>
  <w:style w:type="paragraph" w:customStyle="1" w:styleId="21DB06FC6CCC42B68F0022CDFAB16970">
    <w:name w:val="21DB06FC6CCC42B68F0022CDFAB16970"/>
  </w:style>
  <w:style w:type="paragraph" w:customStyle="1" w:styleId="7B6662BAA6054D57939AB099D692E496">
    <w:name w:val="7B6662BAA6054D57939AB099D692E496"/>
  </w:style>
  <w:style w:type="paragraph" w:customStyle="1" w:styleId="9069A650705B434F96B95D293427F951">
    <w:name w:val="9069A650705B434F96B95D293427F951"/>
  </w:style>
  <w:style w:type="paragraph" w:customStyle="1" w:styleId="17063E5A70CB41F1B54AC04549FBBD88">
    <w:name w:val="17063E5A70CB41F1B54AC04549FBBD88"/>
  </w:style>
  <w:style w:type="paragraph" w:customStyle="1" w:styleId="BD709407454147A2B6DADB679221F079">
    <w:name w:val="BD709407454147A2B6DADB679221F079"/>
  </w:style>
  <w:style w:type="paragraph" w:customStyle="1" w:styleId="23E731F2D997453ABBC517974690015A">
    <w:name w:val="23E731F2D997453ABBC517974690015A"/>
  </w:style>
  <w:style w:type="paragraph" w:customStyle="1" w:styleId="4E0EC4CCDCB2449D82F34F0B8811E7CD">
    <w:name w:val="4E0EC4CCDCB2449D82F34F0B8811E7CD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C7B7153359DF49BB8BC8173CD80CD4E4">
    <w:name w:val="C7B7153359DF49BB8BC8173CD80CD4E4"/>
  </w:style>
  <w:style w:type="paragraph" w:customStyle="1" w:styleId="C5472A0C30BB4AA6A73F94B0251BFF33">
    <w:name w:val="C5472A0C30BB4AA6A73F94B0251BFF33"/>
  </w:style>
  <w:style w:type="paragraph" w:customStyle="1" w:styleId="292615A591F9457AB2DDFB76564A7771">
    <w:name w:val="292615A591F9457AB2DDFB76564A7771"/>
  </w:style>
  <w:style w:type="paragraph" w:customStyle="1" w:styleId="FA4C53A62F444E528EB107D7958B9C6F">
    <w:name w:val="FA4C53A62F444E528EB107D7958B9C6F"/>
  </w:style>
  <w:style w:type="paragraph" w:customStyle="1" w:styleId="5B12CCBF322E492ABD0CFDF9E7C13130">
    <w:name w:val="5B12CCBF322E492ABD0CFDF9E7C13130"/>
  </w:style>
  <w:style w:type="paragraph" w:customStyle="1" w:styleId="1B58C95DA5A2473E853C763D58C25028">
    <w:name w:val="1B58C95DA5A2473E853C763D58C25028"/>
  </w:style>
  <w:style w:type="paragraph" w:customStyle="1" w:styleId="4A3E7616BD554BFFBD5E3536B4155688">
    <w:name w:val="4A3E7616BD554BFFBD5E3536B4155688"/>
  </w:style>
  <w:style w:type="paragraph" w:customStyle="1" w:styleId="7D039C30076847CFB42B852D44B6984E">
    <w:name w:val="7D039C30076847CFB42B852D44B6984E"/>
  </w:style>
  <w:style w:type="paragraph" w:customStyle="1" w:styleId="54B46A44898F4BC8AECFF1E03D4E0A9A">
    <w:name w:val="54B46A44898F4BC8AECFF1E03D4E0A9A"/>
  </w:style>
  <w:style w:type="paragraph" w:customStyle="1" w:styleId="2E7797211B3B48CC86E2421600FE4220">
    <w:name w:val="2E7797211B3B48CC86E2421600FE4220"/>
  </w:style>
  <w:style w:type="paragraph" w:customStyle="1" w:styleId="01A690B065634C65B2B381B688386E56">
    <w:name w:val="01A690B065634C65B2B381B688386E56"/>
  </w:style>
  <w:style w:type="paragraph" w:customStyle="1" w:styleId="56A64A0380EB4161B919FA396D96F0BD">
    <w:name w:val="56A64A0380EB4161B919FA396D96F0BD"/>
  </w:style>
  <w:style w:type="paragraph" w:customStyle="1" w:styleId="Text">
    <w:name w:val="Text"/>
    <w:basedOn w:val="Normal"/>
    <w:uiPriority w:val="3"/>
    <w:qFormat/>
    <w:rsid w:val="00F016B2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0D8BB7B4513A4FD296EEAE50078ED283">
    <w:name w:val="0D8BB7B4513A4FD296EEAE50078ED283"/>
  </w:style>
  <w:style w:type="paragraph" w:customStyle="1" w:styleId="A9C227AA2AF64BCA9A17A695FF6D579D">
    <w:name w:val="A9C227AA2AF64BCA9A17A695FF6D579D"/>
  </w:style>
  <w:style w:type="paragraph" w:customStyle="1" w:styleId="E6E04F84E8FC458CB9817AB9C22082D1">
    <w:name w:val="E6E04F84E8FC458CB9817AB9C22082D1"/>
  </w:style>
  <w:style w:type="paragraph" w:customStyle="1" w:styleId="9DE5BD2576D54D46A63BAA0215D0AA37">
    <w:name w:val="9DE5BD2576D54D46A63BAA0215D0AA37"/>
    <w:rsid w:val="00F016B2"/>
  </w:style>
  <w:style w:type="paragraph" w:customStyle="1" w:styleId="66D590E55F164F6192398D0F6EEB097C">
    <w:name w:val="66D590E55F164F6192398D0F6EEB097C"/>
    <w:rsid w:val="00F016B2"/>
  </w:style>
  <w:style w:type="paragraph" w:customStyle="1" w:styleId="E2A4930D5FA74983B808BD365AB607D7">
    <w:name w:val="E2A4930D5FA74983B808BD365AB607D7"/>
    <w:rsid w:val="00F016B2"/>
  </w:style>
  <w:style w:type="paragraph" w:customStyle="1" w:styleId="489F6F69F411453B815404E96B5A9659">
    <w:name w:val="489F6F69F411453B815404E96B5A9659"/>
    <w:rsid w:val="00F016B2"/>
  </w:style>
  <w:style w:type="paragraph" w:customStyle="1" w:styleId="8B727F7AC1A84810A44C5ADC64E7BDAF">
    <w:name w:val="8B727F7AC1A84810A44C5ADC64E7BDAF"/>
    <w:rsid w:val="00F016B2"/>
  </w:style>
  <w:style w:type="paragraph" w:customStyle="1" w:styleId="26969AFAA3634FB592BC58975B876539">
    <w:name w:val="26969AFAA3634FB592BC58975B876539"/>
    <w:rsid w:val="00F016B2"/>
  </w:style>
  <w:style w:type="paragraph" w:customStyle="1" w:styleId="2406101D4F2D4D3F9E80E9392FD4C2E6">
    <w:name w:val="2406101D4F2D4D3F9E80E9392FD4C2E6"/>
    <w:rsid w:val="00F01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2021-11-14T14:02:00Z</dcterms:created>
  <dcterms:modified xsi:type="dcterms:W3CDTF">2021-11-14T15:28:00Z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